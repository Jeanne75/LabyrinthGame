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6"/>
      </w:tblGrid>
      <w:tr w:rsidR="003A4CA4" w:rsidTr="001D1FAE">
        <w:trPr>
          <w:trHeight w:val="12194"/>
        </w:trPr>
        <w:tc>
          <w:tcPr>
            <w:tcW w:w="10206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910230">
              <w:t>Labyrinth</w:t>
            </w:r>
            <w:r w:rsidR="0091517D">
              <w:t>”</w:t>
            </w:r>
          </w:p>
          <w:p w:rsidR="00FC7C1D" w:rsidRDefault="00FC7C1D" w:rsidP="001D1FAE">
            <w:pPr>
              <w:spacing w:after="0"/>
              <w:jc w:val="right"/>
            </w:pPr>
            <w:r>
              <w:t xml:space="preserve">Author: </w:t>
            </w:r>
            <w:r w:rsidR="00910230">
              <w:t>Svetozar</w:t>
            </w:r>
            <w:r>
              <w:t xml:space="preserve"> </w:t>
            </w:r>
            <w:r w:rsidR="00910230">
              <w:t>Toskov</w:t>
            </w:r>
            <w:r>
              <w:t xml:space="preserve">, </w:t>
            </w:r>
            <w:r>
              <w:rPr>
                <w:noProof/>
              </w:rPr>
              <w:t>f.n.</w:t>
            </w:r>
            <w:r>
              <w:t xml:space="preserve"> </w:t>
            </w:r>
            <w:r w:rsidR="00910230" w:rsidRPr="00910230">
              <w:t>HQ245_SVTO</w:t>
            </w:r>
          </w:p>
          <w:p w:rsidR="003A4CA4" w:rsidRDefault="003A4CA4" w:rsidP="00A800E7">
            <w:pPr>
              <w:pStyle w:val="NumericLevel1"/>
            </w:pPr>
            <w:r>
              <w:t>Redesigned the project structure:</w:t>
            </w:r>
          </w:p>
          <w:p w:rsidR="00346C8B" w:rsidRDefault="00346C8B" w:rsidP="00A800E7">
            <w:pPr>
              <w:pStyle w:val="BulletLevel1"/>
            </w:pPr>
            <w:r>
              <w:t xml:space="preserve">Renamed the solution to </w:t>
            </w:r>
            <w:r w:rsidRPr="00346C8B">
              <w:rPr>
                <w:b/>
              </w:rPr>
              <w:t>Labyrinth</w:t>
            </w:r>
            <w:r w:rsidR="00E623A6">
              <w:rPr>
                <w:b/>
              </w:rPr>
              <w:t>Game</w:t>
            </w:r>
          </w:p>
          <w:p w:rsidR="003A4CA4" w:rsidRPr="0069637D" w:rsidRDefault="003A4CA4" w:rsidP="00A800E7">
            <w:pPr>
              <w:pStyle w:val="BulletLevel1"/>
            </w:pPr>
            <w:r>
              <w:t xml:space="preserve">Renamed the project to </w:t>
            </w:r>
            <w:r w:rsidR="00E623A6" w:rsidRPr="00346C8B">
              <w:rPr>
                <w:b/>
              </w:rPr>
              <w:t>Labyrinth</w:t>
            </w:r>
            <w:r w:rsidR="00E623A6">
              <w:rPr>
                <w:b/>
              </w:rPr>
              <w:t>Game</w:t>
            </w:r>
          </w:p>
          <w:p w:rsidR="0069637D" w:rsidRDefault="0069637D" w:rsidP="0069637D">
            <w:pPr>
              <w:pStyle w:val="BulletLevel1"/>
            </w:pPr>
            <w:r>
              <w:t xml:space="preserve">Created a new project folder </w:t>
            </w:r>
            <w:r w:rsidR="00E623A6" w:rsidRPr="00346C8B">
              <w:rPr>
                <w:b/>
              </w:rPr>
              <w:t>Labyrinth</w:t>
            </w:r>
            <w:r w:rsidR="00E623A6">
              <w:rPr>
                <w:b/>
              </w:rPr>
              <w:t>Game</w:t>
            </w:r>
          </w:p>
          <w:p w:rsidR="002F6CE6" w:rsidRPr="00704DC0" w:rsidRDefault="002F6CE6" w:rsidP="00346C8B">
            <w:pPr>
              <w:pStyle w:val="BulletLevel1"/>
            </w:pPr>
            <w:r>
              <w:t xml:space="preserve">Renamed the main class </w:t>
            </w:r>
            <w:r w:rsidRPr="00661844">
              <w:rPr>
                <w:b/>
              </w:rPr>
              <w:t>Program</w:t>
            </w:r>
            <w:r w:rsidR="00F254F4">
              <w:t xml:space="preserve"> to </w:t>
            </w:r>
            <w:r w:rsidR="00F254F4" w:rsidRPr="00972F5D">
              <w:rPr>
                <w:b/>
              </w:rPr>
              <w:t>Game</w:t>
            </w:r>
          </w:p>
          <w:p w:rsidR="00AB70E4" w:rsidRDefault="00AB70E4" w:rsidP="00AB70E4">
            <w:pPr>
              <w:pStyle w:val="BulletLevel1"/>
            </w:pPr>
            <w:r>
              <w:t xml:space="preserve">Renamed the namespace </w:t>
            </w:r>
            <w:r w:rsidRPr="005D376F">
              <w:rPr>
                <w:b/>
              </w:rPr>
              <w:t>EscapeFromLabyrinth</w:t>
            </w:r>
            <w:r>
              <w:t xml:space="preserve"> to </w:t>
            </w:r>
            <w:r w:rsidRPr="005D376F">
              <w:rPr>
                <w:b/>
              </w:rPr>
              <w:t>LabyrinthGame</w:t>
            </w:r>
          </w:p>
          <w:p w:rsidR="00704DC0" w:rsidRDefault="00704DC0" w:rsidP="00346C8B">
            <w:pPr>
              <w:pStyle w:val="BulletLevel1"/>
            </w:pPr>
            <w:r>
              <w:t>Created folders for each namespace</w:t>
            </w:r>
          </w:p>
          <w:p w:rsidR="009B2C78" w:rsidRDefault="009B2C78" w:rsidP="00346C8B">
            <w:pPr>
              <w:pStyle w:val="BulletLevel1"/>
            </w:pPr>
            <w:r>
              <w:t>Created separate class file –</w:t>
            </w:r>
            <w:r w:rsidR="00C51C79">
              <w:t xml:space="preserve"> </w:t>
            </w:r>
            <w:r w:rsidRPr="009B2C78">
              <w:rPr>
                <w:b/>
              </w:rPr>
              <w:t>Utilities.ScoreRecord</w:t>
            </w:r>
          </w:p>
          <w:p w:rsidR="009B2C78" w:rsidRPr="009B2C78" w:rsidRDefault="009B2C78" w:rsidP="009B2C78">
            <w:pPr>
              <w:pStyle w:val="BulletLevel1"/>
            </w:pPr>
            <w:r>
              <w:t>Created separate class file –</w:t>
            </w:r>
            <w:r w:rsidR="00C51C79">
              <w:t xml:space="preserve"> </w:t>
            </w:r>
            <w:r w:rsidRPr="009B2C78">
              <w:rPr>
                <w:b/>
              </w:rPr>
              <w:t>Utilities.</w:t>
            </w:r>
            <w:r>
              <w:rPr>
                <w:b/>
              </w:rPr>
              <w:t>Scoreboard</w:t>
            </w:r>
          </w:p>
          <w:p w:rsidR="009B2C78" w:rsidRDefault="009B2C78" w:rsidP="009B2C78">
            <w:pPr>
              <w:pStyle w:val="BulletLevel1"/>
            </w:pPr>
            <w:r>
              <w:t>Created separate class file –</w:t>
            </w:r>
            <w:r w:rsidR="00C51C79">
              <w:t xml:space="preserve"> </w:t>
            </w:r>
            <w:r w:rsidRPr="009B2C78">
              <w:rPr>
                <w:b/>
              </w:rPr>
              <w:t>Utilities.</w:t>
            </w:r>
            <w:r>
              <w:rPr>
                <w:b/>
              </w:rPr>
              <w:t>PlayerPosition</w:t>
            </w:r>
          </w:p>
          <w:p w:rsidR="009B2C78" w:rsidRDefault="009B2C78" w:rsidP="009B2C78">
            <w:pPr>
              <w:pStyle w:val="BulletLevel1"/>
            </w:pPr>
            <w:r>
              <w:t>Created separate class file –</w:t>
            </w:r>
            <w:r w:rsidR="00C51C79">
              <w:t xml:space="preserve"> </w:t>
            </w:r>
            <w:r w:rsidRPr="009B2C78">
              <w:rPr>
                <w:b/>
              </w:rPr>
              <w:t>Utilities.</w:t>
            </w:r>
            <w:r>
              <w:rPr>
                <w:b/>
              </w:rPr>
              <w:t>GameUtilities</w:t>
            </w:r>
          </w:p>
          <w:p w:rsidR="009B2C78" w:rsidRDefault="009B2C78" w:rsidP="009B2C78">
            <w:pPr>
              <w:pStyle w:val="BulletLevel1"/>
            </w:pPr>
            <w:r>
              <w:t>Created separate class file –</w:t>
            </w:r>
            <w:r w:rsidR="00C51C79">
              <w:t xml:space="preserve"> </w:t>
            </w:r>
            <w:r w:rsidRPr="009B2C78">
              <w:rPr>
                <w:b/>
              </w:rPr>
              <w:t>Utilities.</w:t>
            </w:r>
            <w:r>
              <w:rPr>
                <w:b/>
              </w:rPr>
              <w:t>GameResourceCollection</w:t>
            </w:r>
          </w:p>
          <w:p w:rsidR="00D40DAD" w:rsidRDefault="00D40DAD" w:rsidP="00D40DAD">
            <w:pPr>
              <w:pStyle w:val="BulletLevel1"/>
            </w:pPr>
            <w:r>
              <w:t>Created separate class file –</w:t>
            </w:r>
            <w:r w:rsidR="00C51C79">
              <w:t xml:space="preserve"> </w:t>
            </w:r>
            <w:r>
              <w:rPr>
                <w:b/>
              </w:rPr>
              <w:t>GameExceptions</w:t>
            </w:r>
            <w:r w:rsidRPr="009B2C78">
              <w:rPr>
                <w:b/>
              </w:rPr>
              <w:t>.</w:t>
            </w:r>
            <w:r>
              <w:rPr>
                <w:b/>
              </w:rPr>
              <w:t>InvalidCommandException</w:t>
            </w:r>
          </w:p>
          <w:p w:rsidR="00D40DAD" w:rsidRDefault="00D40DAD" w:rsidP="00D40DAD">
            <w:pPr>
              <w:pStyle w:val="BulletLevel1"/>
            </w:pPr>
            <w:r>
              <w:t>Created separate class file –</w:t>
            </w:r>
            <w:r w:rsidR="00C51C79">
              <w:t xml:space="preserve"> </w:t>
            </w:r>
            <w:r>
              <w:rPr>
                <w:b/>
              </w:rPr>
              <w:t>GameExceptions</w:t>
            </w:r>
            <w:r w:rsidRPr="009B2C78">
              <w:rPr>
                <w:b/>
              </w:rPr>
              <w:t>.</w:t>
            </w:r>
            <w:r>
              <w:rPr>
                <w:b/>
              </w:rPr>
              <w:t>InvalidResourceNameException</w:t>
            </w:r>
          </w:p>
          <w:p w:rsidR="009B2C78" w:rsidRPr="00AE685A" w:rsidRDefault="007F2571" w:rsidP="009B2C78">
            <w:pPr>
              <w:pStyle w:val="BulletLevel1"/>
            </w:pPr>
            <w:r>
              <w:t xml:space="preserve">Created new resource file – </w:t>
            </w:r>
            <w:bookmarkStart w:id="0" w:name="_GoBack"/>
            <w:bookmarkEnd w:id="0"/>
            <w:r w:rsidRPr="007F2571">
              <w:rPr>
                <w:b/>
              </w:rPr>
              <w:t>Resources.GameResources</w:t>
            </w:r>
          </w:p>
          <w:p w:rsidR="00AE685A" w:rsidRPr="00AE685A" w:rsidRDefault="00AE685A" w:rsidP="009B2C78">
            <w:pPr>
              <w:pStyle w:val="BulletLevel1"/>
            </w:pPr>
            <w:r w:rsidRPr="00AE685A">
              <w:t xml:space="preserve">Created </w:t>
            </w:r>
            <w:r>
              <w:t xml:space="preserve">separate project for unit tests - </w:t>
            </w:r>
            <w:r w:rsidRPr="00AE685A">
              <w:rPr>
                <w:b/>
              </w:rPr>
              <w:t>LabyrinthGameTests</w:t>
            </w:r>
          </w:p>
          <w:p w:rsidR="003A4CA4" w:rsidRDefault="003A4CA4" w:rsidP="00661844">
            <w:pPr>
              <w:numPr>
                <w:ilvl w:val="0"/>
                <w:numId w:val="10"/>
              </w:numPr>
            </w:pPr>
            <w:r>
              <w:t>Reformatted the source code: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Removed all unneeded empty lines</w:t>
            </w:r>
          </w:p>
          <w:p w:rsidR="00095878" w:rsidRDefault="00095878" w:rsidP="00661844">
            <w:pPr>
              <w:numPr>
                <w:ilvl w:val="1"/>
                <w:numId w:val="10"/>
              </w:numPr>
              <w:ind w:left="568" w:hanging="284"/>
            </w:pPr>
            <w:r>
              <w:t>Removed all the unneeded comments</w:t>
            </w:r>
          </w:p>
          <w:p w:rsidR="008E5D4D" w:rsidRDefault="008E5D4D" w:rsidP="00661844">
            <w:pPr>
              <w:numPr>
                <w:ilvl w:val="1"/>
                <w:numId w:val="10"/>
              </w:numPr>
              <w:ind w:left="568" w:hanging="284"/>
            </w:pPr>
            <w:r>
              <w:t>Removed all the unneeded using</w:t>
            </w:r>
            <w:r w:rsidR="005A00C0">
              <w:t>-</w:t>
            </w:r>
            <w:r>
              <w:t>s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Inserted empty lines between the methods</w:t>
            </w:r>
            <w:r w:rsidR="002F6CE6">
              <w:t>.</w:t>
            </w:r>
          </w:p>
          <w:p w:rsidR="002F6CE6" w:rsidRDefault="00FC7C1D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Formatted the curly braces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according to the best practices for the C# language.</w:t>
            </w:r>
          </w:p>
          <w:p w:rsidR="005475C8" w:rsidRDefault="005475C8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Put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after all conditionals and loops</w:t>
            </w:r>
            <w:r w:rsidR="00A45C35">
              <w:t xml:space="preserve"> (when missing)</w:t>
            </w:r>
            <w:r>
              <w:t>.</w:t>
            </w:r>
          </w:p>
          <w:p w:rsidR="00285BFA" w:rsidRDefault="00405C3C" w:rsidP="00661844">
            <w:pPr>
              <w:numPr>
                <w:ilvl w:val="1"/>
                <w:numId w:val="10"/>
              </w:numPr>
              <w:ind w:left="568" w:hanging="284"/>
            </w:pPr>
            <w:r>
              <w:t>Break all the lines longer than 100 columns to several lines</w:t>
            </w:r>
          </w:p>
          <w:p w:rsidR="00405C3C" w:rsidRDefault="00405C3C" w:rsidP="00661844">
            <w:pPr>
              <w:numPr>
                <w:ilvl w:val="1"/>
                <w:numId w:val="10"/>
              </w:numPr>
              <w:ind w:left="568" w:hanging="284"/>
            </w:pPr>
            <w:r>
              <w:t>Split the complex conditions and Boolean expressions in several lines</w:t>
            </w:r>
          </w:p>
          <w:p w:rsidR="00240175" w:rsidRDefault="00240175" w:rsidP="00661844">
            <w:pPr>
              <w:numPr>
                <w:ilvl w:val="1"/>
                <w:numId w:val="10"/>
              </w:numPr>
              <w:ind w:left="568" w:hanging="284"/>
            </w:pPr>
            <w:r>
              <w:t>Introduced additional variable everywhere before return command</w:t>
            </w:r>
          </w:p>
          <w:p w:rsidR="00E32DC3" w:rsidRDefault="001D1FAE" w:rsidP="00661844">
            <w:pPr>
              <w:numPr>
                <w:ilvl w:val="1"/>
                <w:numId w:val="10"/>
              </w:numPr>
              <w:ind w:left="568" w:hanging="284"/>
            </w:pPr>
            <w:r>
              <w:t>C</w:t>
            </w:r>
            <w:r w:rsidR="00E32DC3">
              <w:t xml:space="preserve">haracter casing: variables and fields made </w:t>
            </w:r>
            <w:r w:rsidR="00E32DC3" w:rsidRPr="00661844">
              <w:rPr>
                <w:b/>
                <w:noProof/>
              </w:rPr>
              <w:t>camelCase</w:t>
            </w:r>
            <w:r w:rsidR="00E32DC3">
              <w:t xml:space="preserve">; types and methods made </w:t>
            </w:r>
            <w:r w:rsidR="00E32DC3" w:rsidRPr="00661844">
              <w:rPr>
                <w:b/>
                <w:noProof/>
              </w:rPr>
              <w:t>PascalCase</w:t>
            </w:r>
            <w:r w:rsidR="00E32DC3">
              <w:t>.</w:t>
            </w:r>
          </w:p>
          <w:p w:rsidR="00AC3370" w:rsidRDefault="00AC3370" w:rsidP="00661844">
            <w:pPr>
              <w:numPr>
                <w:ilvl w:val="1"/>
                <w:numId w:val="10"/>
              </w:numPr>
              <w:ind w:left="568" w:hanging="284"/>
            </w:pPr>
            <w:r>
              <w:lastRenderedPageBreak/>
              <w:t>Replaced all the switch-s with decision tables</w:t>
            </w:r>
          </w:p>
          <w:p w:rsidR="001A34CF" w:rsidRDefault="001A34CF" w:rsidP="00661844">
            <w:pPr>
              <w:numPr>
                <w:ilvl w:val="1"/>
                <w:numId w:val="10"/>
              </w:numPr>
              <w:ind w:left="568" w:hanging="284"/>
            </w:pPr>
            <w:r>
              <w:t>Written comments to all the public methods in the project.</w:t>
            </w:r>
          </w:p>
          <w:p w:rsidR="005B5DB5" w:rsidRDefault="008533B1" w:rsidP="00661844">
            <w:pPr>
              <w:numPr>
                <w:ilvl w:val="0"/>
                <w:numId w:val="10"/>
              </w:numPr>
            </w:pPr>
            <w:r>
              <w:t>Renamed variable</w:t>
            </w:r>
            <w:r w:rsidR="005B5DB5">
              <w:t>s:</w:t>
            </w:r>
          </w:p>
          <w:p w:rsidR="005B5DB5" w:rsidRDefault="005B5DB5" w:rsidP="00F524A8">
            <w:pPr>
              <w:pStyle w:val="BulletLevel1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F524A8" w:rsidRPr="00F524A8">
              <w:rPr>
                <w:b/>
                <w:noProof/>
              </w:rPr>
              <w:t>Labyrinth</w:t>
            </w:r>
            <w:r>
              <w:rPr>
                <w:noProof/>
              </w:rPr>
              <w:t xml:space="preserve">: </w:t>
            </w:r>
            <w:r w:rsidR="00F524A8">
              <w:rPr>
                <w:b/>
                <w:noProof/>
              </w:rPr>
              <w:t>ll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F524A8" w:rsidRPr="00F524A8">
              <w:rPr>
                <w:b/>
                <w:noProof/>
              </w:rPr>
              <w:t>labyrinthMap</w:t>
            </w:r>
            <w:r>
              <w:rPr>
                <w:noProof/>
              </w:rPr>
              <w:t>.</w:t>
            </w:r>
          </w:p>
          <w:p w:rsidR="00FC3B3F" w:rsidRDefault="00FC3B3F" w:rsidP="00FC3B3F">
            <w:pPr>
              <w:pStyle w:val="BulletLevel1"/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 w:rsidRPr="009451E4">
              <w:rPr>
                <w:b/>
                <w:noProof/>
              </w:rPr>
              <w:t>Labyrinth</w:t>
            </w:r>
            <w:r>
              <w:rPr>
                <w:noProof/>
              </w:rPr>
              <w:t>.</w:t>
            </w:r>
            <w:r>
              <w:t xml:space="preserve"> </w:t>
            </w:r>
            <w:r w:rsidRPr="009451E4">
              <w:rPr>
                <w:b/>
                <w:noProof/>
              </w:rPr>
              <w:t>InitializeLabyrinth</w:t>
            </w:r>
            <w:r>
              <w:rPr>
                <w:noProof/>
              </w:rPr>
              <w:t xml:space="preserve">: </w:t>
            </w:r>
            <w:r w:rsidRPr="00FC3B3F">
              <w:rPr>
                <w:b/>
                <w:noProof/>
              </w:rPr>
              <w:t>random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70A99">
              <w:rPr>
                <w:b/>
                <w:noProof/>
              </w:rPr>
              <w:t>labyrinthCellState</w:t>
            </w:r>
            <w:r>
              <w:rPr>
                <w:noProof/>
              </w:rPr>
              <w:t>.</w:t>
            </w:r>
          </w:p>
          <w:p w:rsidR="00070A99" w:rsidRDefault="00070A99" w:rsidP="00FC3B3F">
            <w:pPr>
              <w:pStyle w:val="BulletLevel1"/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 w:rsidRPr="009451E4">
              <w:rPr>
                <w:b/>
                <w:noProof/>
              </w:rPr>
              <w:t>Labyrinth</w:t>
            </w:r>
            <w:r>
              <w:rPr>
                <w:noProof/>
              </w:rPr>
              <w:t>.</w:t>
            </w:r>
            <w:r>
              <w:t xml:space="preserve"> </w:t>
            </w:r>
            <w:r w:rsidRPr="009451E4">
              <w:rPr>
                <w:b/>
                <w:noProof/>
              </w:rPr>
              <w:t>InitializeLabyrinth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i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row</w:t>
            </w:r>
          </w:p>
          <w:p w:rsidR="00070A99" w:rsidRPr="002526F6" w:rsidRDefault="00070A99" w:rsidP="00FC3B3F">
            <w:pPr>
              <w:pStyle w:val="BulletLevel1"/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 w:rsidRPr="009451E4">
              <w:rPr>
                <w:b/>
                <w:noProof/>
              </w:rPr>
              <w:t>Labyrinth</w:t>
            </w:r>
            <w:r>
              <w:rPr>
                <w:noProof/>
              </w:rPr>
              <w:t>.</w:t>
            </w:r>
            <w:r>
              <w:t xml:space="preserve"> </w:t>
            </w:r>
            <w:r w:rsidRPr="009451E4">
              <w:rPr>
                <w:b/>
                <w:noProof/>
              </w:rPr>
              <w:t>InitializeLabyrinth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j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column</w:t>
            </w:r>
          </w:p>
          <w:p w:rsidR="002526F6" w:rsidRDefault="002526F6" w:rsidP="002526F6">
            <w:pPr>
              <w:pStyle w:val="BulletLevel1"/>
              <w:rPr>
                <w:noProof/>
              </w:rPr>
            </w:pPr>
            <w:r>
              <w:rPr>
                <w:noProof/>
              </w:rPr>
              <w:t xml:space="preserve">Renamed </w:t>
            </w:r>
          </w:p>
          <w:p w:rsidR="00EF42DB" w:rsidRDefault="00EF42DB" w:rsidP="00661844">
            <w:pPr>
              <w:numPr>
                <w:ilvl w:val="0"/>
                <w:numId w:val="10"/>
              </w:numPr>
            </w:pPr>
            <w:r>
              <w:t>Renamed methods</w:t>
            </w:r>
          </w:p>
          <w:p w:rsidR="00EF42DB" w:rsidRPr="003B7511" w:rsidRDefault="00EF42DB" w:rsidP="003B7511">
            <w:pPr>
              <w:pStyle w:val="BulletLevel1"/>
            </w:pPr>
            <w:r>
              <w:t xml:space="preserve">In class </w:t>
            </w:r>
            <w:r w:rsidRPr="003B7511">
              <w:rPr>
                <w:b/>
              </w:rPr>
              <w:t>Labyrinth</w:t>
            </w:r>
            <w:r>
              <w:t xml:space="preserve">: </w:t>
            </w:r>
            <w:r w:rsidR="003B7511" w:rsidRPr="003B7511">
              <w:rPr>
                <w:b/>
                <w:noProof/>
              </w:rPr>
              <w:t>InitializeLabyrinth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3B7511" w:rsidRPr="003B7511">
              <w:rPr>
                <w:b/>
                <w:noProof/>
              </w:rPr>
              <w:t>InitializeLabyrinthMap</w:t>
            </w:r>
          </w:p>
          <w:p w:rsidR="003B7511" w:rsidRPr="00BA1AF8" w:rsidRDefault="003B7511" w:rsidP="003B7511">
            <w:pPr>
              <w:pStyle w:val="BulletLevel1"/>
            </w:pPr>
            <w:r>
              <w:t xml:space="preserve">In class </w:t>
            </w:r>
            <w:r w:rsidRPr="003B7511">
              <w:rPr>
                <w:b/>
              </w:rPr>
              <w:t>Labyrinth</w:t>
            </w:r>
            <w:r>
              <w:t xml:space="preserve">: </w:t>
            </w:r>
            <w:r w:rsidRPr="002526F6">
              <w:rPr>
                <w:b/>
                <w:noProof/>
              </w:rPr>
              <w:t>ShowLabyrinth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2526F6">
              <w:rPr>
                <w:b/>
                <w:noProof/>
              </w:rPr>
              <w:t>PrintLabyrinth</w:t>
            </w:r>
          </w:p>
          <w:p w:rsidR="00BA1AF8" w:rsidRPr="003B7511" w:rsidRDefault="00BA1AF8" w:rsidP="00EF42DB">
            <w:pPr>
              <w:pStyle w:val="BulletLevel1"/>
            </w:pPr>
            <w:r w:rsidRPr="00BA1AF8">
              <w:rPr>
                <w:noProof/>
              </w:rPr>
              <w:t>In c</w:t>
            </w:r>
            <w:r>
              <w:rPr>
                <w:noProof/>
              </w:rPr>
              <w:t xml:space="preserve">lass </w:t>
            </w:r>
            <w:r w:rsidRPr="003B7511">
              <w:rPr>
                <w:b/>
                <w:noProof/>
              </w:rPr>
              <w:t>Labyrinth</w:t>
            </w:r>
            <w:r>
              <w:rPr>
                <w:noProof/>
              </w:rPr>
              <w:t xml:space="preserve">: </w:t>
            </w:r>
            <w:r w:rsidRPr="00C466B7">
              <w:rPr>
                <w:b/>
                <w:noProof/>
              </w:rPr>
              <w:t>Move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C466B7">
              <w:rPr>
                <w:b/>
                <w:noProof/>
              </w:rPr>
              <w:t>Play</w:t>
            </w:r>
          </w:p>
          <w:p w:rsidR="003B7511" w:rsidRPr="00BA1AF8" w:rsidRDefault="003B7511" w:rsidP="007A029A">
            <w:pPr>
              <w:pStyle w:val="BulletLevel1"/>
            </w:pPr>
            <w:r w:rsidRPr="00BA1AF8">
              <w:rPr>
                <w:noProof/>
              </w:rPr>
              <w:t>In c</w:t>
            </w:r>
            <w:r>
              <w:rPr>
                <w:noProof/>
              </w:rPr>
              <w:t xml:space="preserve">lass </w:t>
            </w:r>
            <w:r w:rsidRPr="003B7511">
              <w:rPr>
                <w:b/>
                <w:noProof/>
              </w:rPr>
              <w:t>Labyrinth</w:t>
            </w:r>
            <w:r>
              <w:rPr>
                <w:noProof/>
              </w:rPr>
              <w:t xml:space="preserve">: </w:t>
            </w:r>
            <w:r w:rsidR="00BC2EBE" w:rsidRPr="00BC2EBE">
              <w:rPr>
                <w:b/>
                <w:noProof/>
              </w:rPr>
              <w:t>ShowTopScores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BC2EBE" w:rsidRPr="00BC2EBE">
              <w:rPr>
                <w:b/>
                <w:noProof/>
              </w:rPr>
              <w:t>PrintScoreboard</w:t>
            </w:r>
          </w:p>
          <w:p w:rsidR="00A45AA5" w:rsidRDefault="00A45AA5" w:rsidP="00661844">
            <w:pPr>
              <w:numPr>
                <w:ilvl w:val="0"/>
                <w:numId w:val="10"/>
              </w:numPr>
            </w:pPr>
            <w:r>
              <w:t>Introduced constants:</w:t>
            </w:r>
          </w:p>
          <w:p w:rsidR="00A45AA5" w:rsidRPr="00841392" w:rsidRDefault="00F524A8" w:rsidP="00F524A8">
            <w:pPr>
              <w:pStyle w:val="BulletLevel1"/>
              <w:rPr>
                <w:noProof/>
              </w:rPr>
            </w:pPr>
            <w:r w:rsidRPr="00F524A8">
              <w:rPr>
                <w:b/>
              </w:rPr>
              <w:t xml:space="preserve">LABYRINTH_ROWS </w:t>
            </w:r>
            <w:r w:rsidR="00A45AA5" w:rsidRPr="00661844">
              <w:rPr>
                <w:b/>
              </w:rPr>
              <w:t xml:space="preserve">= </w:t>
            </w:r>
            <w:r>
              <w:rPr>
                <w:b/>
              </w:rPr>
              <w:t>7</w:t>
            </w:r>
          </w:p>
          <w:p w:rsidR="00841392" w:rsidRDefault="00841392" w:rsidP="00841392">
            <w:pPr>
              <w:pStyle w:val="BulletLevel1"/>
              <w:rPr>
                <w:b/>
                <w:noProof/>
              </w:rPr>
            </w:pPr>
            <w:r w:rsidRPr="00841392">
              <w:rPr>
                <w:b/>
                <w:noProof/>
              </w:rPr>
              <w:t>LABYRINTH_COLUMNS = 7</w:t>
            </w:r>
          </w:p>
          <w:p w:rsidR="002E3B3A" w:rsidRDefault="002E3B3A" w:rsidP="002E3B3A">
            <w:pPr>
              <w:pStyle w:val="BulletLevel1"/>
              <w:rPr>
                <w:b/>
                <w:noProof/>
              </w:rPr>
            </w:pPr>
            <w:r w:rsidRPr="002E3B3A">
              <w:rPr>
                <w:b/>
                <w:noProof/>
              </w:rPr>
              <w:t>PLAYER_INITIAL_POSITION_ROW</w:t>
            </w:r>
            <w:r>
              <w:rPr>
                <w:b/>
                <w:noProof/>
              </w:rPr>
              <w:t xml:space="preserve"> = 3</w:t>
            </w:r>
          </w:p>
          <w:p w:rsidR="002E3B3A" w:rsidRDefault="002E3B3A" w:rsidP="002E3B3A">
            <w:pPr>
              <w:pStyle w:val="BulletLevel1"/>
              <w:rPr>
                <w:b/>
                <w:noProof/>
              </w:rPr>
            </w:pPr>
            <w:r w:rsidRPr="002E3B3A">
              <w:rPr>
                <w:b/>
                <w:noProof/>
              </w:rPr>
              <w:t>PLAYER_INITIAL_POSITION_COLUMN</w:t>
            </w:r>
            <w:r>
              <w:rPr>
                <w:b/>
                <w:noProof/>
              </w:rPr>
              <w:t xml:space="preserve"> = 3</w:t>
            </w:r>
          </w:p>
          <w:p w:rsidR="007524A0" w:rsidRPr="007524A0" w:rsidRDefault="00CE0650" w:rsidP="0075413B">
            <w:pPr>
              <w:pStyle w:val="BulletLevel1"/>
            </w:pPr>
            <w:r w:rsidRPr="00CE0650">
              <w:rPr>
                <w:b/>
                <w:noProof/>
              </w:rPr>
              <w:t>SCOREBOARD_STORED_RECORDS_SIZE = 5</w:t>
            </w:r>
          </w:p>
          <w:p w:rsidR="00CB4415" w:rsidRDefault="00A46870" w:rsidP="007524A0">
            <w:pPr>
              <w:pStyle w:val="NumericLevel1"/>
            </w:pPr>
            <w:r>
              <w:t>Refactored c</w:t>
            </w:r>
            <w:r w:rsidR="00CB4415">
              <w:t xml:space="preserve">lass </w:t>
            </w:r>
            <w:r w:rsidR="00CB4415" w:rsidRPr="00CB4415">
              <w:rPr>
                <w:b/>
              </w:rPr>
              <w:t>Labyrinth</w:t>
            </w:r>
          </w:p>
          <w:p w:rsidR="009B5035" w:rsidRDefault="009B5035" w:rsidP="00CB4415">
            <w:pPr>
              <w:pStyle w:val="BulletLevel1"/>
            </w:pPr>
            <w:r>
              <w:t>Moved all the string messages to a resource file.</w:t>
            </w:r>
          </w:p>
          <w:p w:rsidR="00A45AA5" w:rsidRDefault="005F5F4A" w:rsidP="00CB4415">
            <w:pPr>
              <w:pStyle w:val="BulletLevel1"/>
            </w:pPr>
            <w:r>
              <w:t>Corrected the messages printed on the screen to be like in the requirements.</w:t>
            </w:r>
          </w:p>
          <w:p w:rsidR="00F30287" w:rsidRDefault="00F30287" w:rsidP="00CB4415">
            <w:pPr>
              <w:pStyle w:val="BulletLevel1"/>
            </w:pPr>
            <w:r>
              <w:t>Removed the class fields counters to local method variables</w:t>
            </w:r>
          </w:p>
          <w:p w:rsidR="00AF5A98" w:rsidRDefault="00AF5A98" w:rsidP="00CB4415">
            <w:pPr>
              <w:pStyle w:val="BulletLevel1"/>
            </w:pPr>
            <w:r>
              <w:t>Introduced</w:t>
            </w:r>
            <w:r w:rsidR="0030273E">
              <w:t xml:space="preserve"> </w:t>
            </w:r>
            <w:r w:rsidRPr="00AF5A98">
              <w:rPr>
                <w:b/>
              </w:rPr>
              <w:t>playerInitialPosition</w:t>
            </w:r>
            <w:r>
              <w:rPr>
                <w:b/>
              </w:rPr>
              <w:t xml:space="preserve"> </w:t>
            </w:r>
            <w:r>
              <w:t xml:space="preserve">private </w:t>
            </w:r>
            <w:r w:rsidRPr="00AF5A98">
              <w:t>PlayerPosition</w:t>
            </w:r>
            <w:r>
              <w:t xml:space="preserve"> field to </w:t>
            </w:r>
            <w:r w:rsidR="00D21D05">
              <w:t>keep the player’s starting position in case of new game start</w:t>
            </w:r>
          </w:p>
          <w:p w:rsidR="00AF5A98" w:rsidRDefault="00AF5A98" w:rsidP="00CB4415">
            <w:pPr>
              <w:pStyle w:val="BulletLevel1"/>
            </w:pPr>
            <w:r>
              <w:t>Introduced</w:t>
            </w:r>
            <w:r w:rsidR="0030273E">
              <w:t xml:space="preserve"> </w:t>
            </w:r>
            <w:r w:rsidR="00FA3688" w:rsidRPr="00606F4B">
              <w:rPr>
                <w:b/>
              </w:rPr>
              <w:t xml:space="preserve">resourcesList </w:t>
            </w:r>
            <w:r>
              <w:t xml:space="preserve">private </w:t>
            </w:r>
            <w:r w:rsidR="00FA3688" w:rsidRPr="00FA3688">
              <w:t>GameResourcesCollection</w:t>
            </w:r>
            <w:r w:rsidR="00FA3688">
              <w:t xml:space="preserve"> </w:t>
            </w:r>
            <w:r>
              <w:t xml:space="preserve">field to </w:t>
            </w:r>
            <w:r w:rsidR="00FA3688">
              <w:t>read the game print messages</w:t>
            </w:r>
          </w:p>
          <w:p w:rsidR="00F95090" w:rsidRDefault="00F95090" w:rsidP="00CB4415">
            <w:pPr>
              <w:pStyle w:val="BulletLevel1"/>
            </w:pPr>
            <w:r>
              <w:t>Introduced</w:t>
            </w:r>
            <w:r w:rsidR="0030273E">
              <w:t xml:space="preserve"> </w:t>
            </w:r>
            <w:r w:rsidRPr="00C50429">
              <w:rPr>
                <w:b/>
              </w:rPr>
              <w:t xml:space="preserve">isGameActive </w:t>
            </w:r>
            <w:r>
              <w:t>private</w:t>
            </w:r>
            <w:r w:rsidR="0040737A">
              <w:t xml:space="preserve"> bool</w:t>
            </w:r>
            <w:r>
              <w:t xml:space="preserve"> field </w:t>
            </w:r>
            <w:r w:rsidR="00C50429">
              <w:t xml:space="preserve">to indicate the </w:t>
            </w:r>
            <w:r w:rsidR="00F20E29">
              <w:t>game status</w:t>
            </w:r>
          </w:p>
          <w:p w:rsidR="0040737A" w:rsidRDefault="0040737A" w:rsidP="00CB4415">
            <w:pPr>
              <w:pStyle w:val="BulletLevel1"/>
            </w:pPr>
            <w:r>
              <w:t>Introduced</w:t>
            </w:r>
            <w:r w:rsidR="0030273E">
              <w:t xml:space="preserve"> </w:t>
            </w:r>
            <w:r w:rsidRPr="0040737A">
              <w:rPr>
                <w:b/>
              </w:rPr>
              <w:t>currentMovementsCount</w:t>
            </w:r>
            <w:r>
              <w:rPr>
                <w:b/>
              </w:rPr>
              <w:t xml:space="preserve"> </w:t>
            </w:r>
            <w:r>
              <w:t xml:space="preserve">private int field </w:t>
            </w:r>
            <w:r w:rsidR="006E43BF">
              <w:t>to count the current game movements</w:t>
            </w:r>
          </w:p>
          <w:p w:rsidR="0040737A" w:rsidRDefault="0040737A" w:rsidP="00CB4415">
            <w:pPr>
              <w:pStyle w:val="BulletLevel1"/>
            </w:pPr>
            <w:r>
              <w:t>Introduced</w:t>
            </w:r>
            <w:r w:rsidR="0030273E">
              <w:t xml:space="preserve"> </w:t>
            </w:r>
            <w:r w:rsidR="00B43547" w:rsidRPr="00B43547">
              <w:rPr>
                <w:b/>
              </w:rPr>
              <w:t>playerCurrentPosition</w:t>
            </w:r>
            <w:r w:rsidR="00B43547">
              <w:rPr>
                <w:b/>
              </w:rPr>
              <w:t xml:space="preserve"> </w:t>
            </w:r>
            <w:r>
              <w:t xml:space="preserve">private </w:t>
            </w:r>
            <w:r w:rsidR="00B43547" w:rsidRPr="00B43547">
              <w:t>PlayerPosition</w:t>
            </w:r>
            <w:r w:rsidR="00B43547">
              <w:t xml:space="preserve"> </w:t>
            </w:r>
            <w:r>
              <w:t xml:space="preserve">field to </w:t>
            </w:r>
            <w:r w:rsidR="00B43547">
              <w:t>keep the player’s position</w:t>
            </w:r>
          </w:p>
          <w:p w:rsidR="0040737A" w:rsidRDefault="0040737A" w:rsidP="00CB4415">
            <w:pPr>
              <w:pStyle w:val="BulletLevel1"/>
            </w:pPr>
            <w:r>
              <w:t>Introduced</w:t>
            </w:r>
            <w:r w:rsidR="0030273E">
              <w:t xml:space="preserve"> </w:t>
            </w:r>
            <w:r w:rsidR="002E5A7C" w:rsidRPr="002E5A7C">
              <w:rPr>
                <w:b/>
              </w:rPr>
              <w:t>scoreboard</w:t>
            </w:r>
            <w:r w:rsidR="002E5A7C">
              <w:rPr>
                <w:b/>
              </w:rPr>
              <w:t xml:space="preserve"> </w:t>
            </w:r>
            <w:r>
              <w:t>private</w:t>
            </w:r>
            <w:r w:rsidR="002E5A7C">
              <w:t xml:space="preserve"> </w:t>
            </w:r>
            <w:r w:rsidR="002E5A7C" w:rsidRPr="002E5A7C">
              <w:t>Scoreboard</w:t>
            </w:r>
            <w:r>
              <w:t xml:space="preserve"> field </w:t>
            </w:r>
            <w:r w:rsidR="002E5A7C">
              <w:t>keep the top scores</w:t>
            </w:r>
          </w:p>
          <w:p w:rsidR="0040737A" w:rsidRDefault="00D833A1" w:rsidP="00CB4415">
            <w:pPr>
              <w:pStyle w:val="BulletLevel1"/>
            </w:pPr>
            <w:r>
              <w:lastRenderedPageBreak/>
              <w:t>Introduced</w:t>
            </w:r>
            <w:r w:rsidR="0030273E">
              <w:t xml:space="preserve"> </w:t>
            </w:r>
            <w:r w:rsidR="00646BD4" w:rsidRPr="00646BD4">
              <w:rPr>
                <w:b/>
              </w:rPr>
              <w:t>UserCommand</w:t>
            </w:r>
            <w:r w:rsidR="00646BD4">
              <w:rPr>
                <w:b/>
              </w:rPr>
              <w:t xml:space="preserve"> </w:t>
            </w:r>
            <w:r w:rsidR="00646BD4" w:rsidRPr="00646BD4">
              <w:t>priva</w:t>
            </w:r>
            <w:r w:rsidR="00646BD4">
              <w:t>t</w:t>
            </w:r>
            <w:r w:rsidR="00646BD4" w:rsidRPr="00646BD4">
              <w:t>e enumeration</w:t>
            </w:r>
            <w:r w:rsidR="00646BD4">
              <w:t xml:space="preserve"> to describe the user commands</w:t>
            </w:r>
          </w:p>
          <w:p w:rsidR="00E80A7D" w:rsidRPr="00285BFA" w:rsidRDefault="00E80A7D" w:rsidP="00CB4415">
            <w:pPr>
              <w:pStyle w:val="BulletLevel1"/>
            </w:pPr>
            <w:r w:rsidRPr="00285BFA">
              <w:t>Created constructor in with four parameters defining the labyrinth size and initial player position.</w:t>
            </w:r>
          </w:p>
          <w:p w:rsidR="00E80A7D" w:rsidRDefault="001D28EE" w:rsidP="001804F9">
            <w:pPr>
              <w:pStyle w:val="BulletLevel1"/>
            </w:pPr>
            <w:r>
              <w:t xml:space="preserve">Created </w:t>
            </w:r>
            <w:r w:rsidR="002145F8">
              <w:t>private</w:t>
            </w:r>
            <w:r>
              <w:t xml:space="preserve"> method</w:t>
            </w:r>
            <w:r w:rsidR="001804F9">
              <w:t xml:space="preserve"> </w:t>
            </w:r>
            <w:r w:rsidRPr="001804F9">
              <w:rPr>
                <w:b/>
              </w:rPr>
              <w:t>StartNewGame</w:t>
            </w:r>
            <w:r>
              <w:t xml:space="preserve"> </w:t>
            </w:r>
            <w:r w:rsidR="001804F9">
              <w:t>to prepare the new labyrinth for new ga</w:t>
            </w:r>
            <w:r w:rsidR="00B537D0">
              <w:t>me</w:t>
            </w:r>
          </w:p>
          <w:p w:rsidR="00A30C60" w:rsidRDefault="00A30C60" w:rsidP="00A30C60">
            <w:pPr>
              <w:pStyle w:val="BulletLevel1"/>
            </w:pPr>
            <w:r>
              <w:t xml:space="preserve">Created private method </w:t>
            </w:r>
            <w:r w:rsidRPr="00A30C60">
              <w:rPr>
                <w:b/>
              </w:rPr>
              <w:t xml:space="preserve">GetPrintCharacter </w:t>
            </w:r>
            <w:r>
              <w:t>to return the correct character according to the labyrinth cell status</w:t>
            </w:r>
          </w:p>
          <w:p w:rsidR="006613ED" w:rsidRDefault="006613ED" w:rsidP="00AD559B">
            <w:pPr>
              <w:pStyle w:val="BulletLevel1"/>
            </w:pPr>
            <w:r>
              <w:t xml:space="preserve">Created private method </w:t>
            </w:r>
            <w:r w:rsidR="00AD559B" w:rsidRPr="00AD559B">
              <w:rPr>
                <w:b/>
              </w:rPr>
              <w:t>ParseUserCommand</w:t>
            </w:r>
            <w:r w:rsidR="00AD559B">
              <w:rPr>
                <w:b/>
              </w:rPr>
              <w:t xml:space="preserve"> </w:t>
            </w:r>
            <w:r w:rsidR="00AD559B">
              <w:t>translate the user input into understandable command</w:t>
            </w:r>
          </w:p>
          <w:p w:rsidR="006613ED" w:rsidRDefault="006613ED" w:rsidP="00F0544F">
            <w:pPr>
              <w:pStyle w:val="BulletLevel1"/>
            </w:pPr>
            <w:r>
              <w:t xml:space="preserve">Created private method </w:t>
            </w:r>
            <w:r w:rsidR="00F0544F" w:rsidRPr="00F0544F">
              <w:rPr>
                <w:b/>
              </w:rPr>
              <w:t>ExecuteUserCommand</w:t>
            </w:r>
            <w:r w:rsidR="00F0544F">
              <w:rPr>
                <w:b/>
              </w:rPr>
              <w:t xml:space="preserve"> </w:t>
            </w:r>
            <w:r w:rsidR="00F0544F">
              <w:t>to execute the translated user command using decision table</w:t>
            </w:r>
          </w:p>
          <w:p w:rsidR="006613ED" w:rsidRDefault="006613ED" w:rsidP="009F7868">
            <w:pPr>
              <w:pStyle w:val="BulletLevel1"/>
            </w:pPr>
            <w:r>
              <w:t xml:space="preserve">Created private method </w:t>
            </w:r>
            <w:r w:rsidR="009F7868" w:rsidRPr="009F7868">
              <w:rPr>
                <w:b/>
              </w:rPr>
              <w:t>IsValidMovement</w:t>
            </w:r>
            <w:r w:rsidR="00124EE7">
              <w:rPr>
                <w:b/>
              </w:rPr>
              <w:t xml:space="preserve"> </w:t>
            </w:r>
            <w:r w:rsidR="00124EE7" w:rsidRPr="00124EE7">
              <w:t>to</w:t>
            </w:r>
            <w:r w:rsidR="009F7868">
              <w:rPr>
                <w:b/>
              </w:rPr>
              <w:t xml:space="preserve"> </w:t>
            </w:r>
            <w:r w:rsidR="009F7868">
              <w:t>control the user movements</w:t>
            </w:r>
          </w:p>
          <w:p w:rsidR="00382BFE" w:rsidRDefault="00382BFE" w:rsidP="00124EE7">
            <w:pPr>
              <w:pStyle w:val="BulletLevel1"/>
            </w:pPr>
            <w:r>
              <w:t xml:space="preserve">Created private method </w:t>
            </w:r>
            <w:r w:rsidR="00124EE7" w:rsidRPr="00124EE7">
              <w:rPr>
                <w:b/>
              </w:rPr>
              <w:t>IsGameWon</w:t>
            </w:r>
            <w:r w:rsidR="00124EE7">
              <w:rPr>
                <w:b/>
              </w:rPr>
              <w:t xml:space="preserve"> </w:t>
            </w:r>
            <w:r w:rsidR="00124EE7">
              <w:t>to the game status</w:t>
            </w:r>
          </w:p>
          <w:p w:rsidR="00382BFE" w:rsidRDefault="00382BFE" w:rsidP="00010AFD">
            <w:pPr>
              <w:pStyle w:val="BulletLevel1"/>
            </w:pPr>
            <w:r>
              <w:t xml:space="preserve">Created private method </w:t>
            </w:r>
            <w:r w:rsidR="00010AFD" w:rsidRPr="00010AFD">
              <w:rPr>
                <w:b/>
              </w:rPr>
              <w:t>MoveRight</w:t>
            </w:r>
            <w:r w:rsidR="00010AFD">
              <w:rPr>
                <w:b/>
              </w:rPr>
              <w:t xml:space="preserve"> </w:t>
            </w:r>
            <w:r w:rsidR="00010AFD">
              <w:t>to move the player position right</w:t>
            </w:r>
          </w:p>
          <w:p w:rsidR="002B3B34" w:rsidRDefault="002B3B34" w:rsidP="002B3B34">
            <w:pPr>
              <w:pStyle w:val="BulletLevel1"/>
            </w:pPr>
            <w:r>
              <w:t xml:space="preserve">Created private method </w:t>
            </w:r>
            <w:r>
              <w:rPr>
                <w:b/>
              </w:rPr>
              <w:t xml:space="preserve">MoveLeft </w:t>
            </w:r>
            <w:r>
              <w:t>to move the player position left</w:t>
            </w:r>
          </w:p>
          <w:p w:rsidR="002B3B34" w:rsidRDefault="002B3B34" w:rsidP="002B3B34">
            <w:pPr>
              <w:pStyle w:val="BulletLevel1"/>
            </w:pPr>
            <w:r>
              <w:t xml:space="preserve">Created private method </w:t>
            </w:r>
            <w:r>
              <w:rPr>
                <w:b/>
              </w:rPr>
              <w:t xml:space="preserve">MoveUp </w:t>
            </w:r>
            <w:r>
              <w:t>to move the player position up</w:t>
            </w:r>
          </w:p>
          <w:p w:rsidR="002B3B34" w:rsidRDefault="002B3B34" w:rsidP="002B3B34">
            <w:pPr>
              <w:pStyle w:val="BulletLevel1"/>
            </w:pPr>
            <w:r>
              <w:t xml:space="preserve">Created private method </w:t>
            </w:r>
            <w:r>
              <w:rPr>
                <w:b/>
              </w:rPr>
              <w:t xml:space="preserve">MoveDown </w:t>
            </w:r>
            <w:r>
              <w:t xml:space="preserve">to move the player position </w:t>
            </w:r>
            <w:r w:rsidR="002E7E21">
              <w:t>down</w:t>
            </w:r>
          </w:p>
          <w:p w:rsidR="009B16D4" w:rsidRDefault="009B16D4" w:rsidP="006E4F2B">
            <w:pPr>
              <w:pStyle w:val="BulletLevel1"/>
            </w:pPr>
            <w:r>
              <w:t xml:space="preserve">Created private method </w:t>
            </w:r>
            <w:r w:rsidR="006E4F2B" w:rsidRPr="006E4F2B">
              <w:rPr>
                <w:b/>
              </w:rPr>
              <w:t>UpdateLabyrinthAfterMovement</w:t>
            </w:r>
            <w:r w:rsidR="006E4F2B">
              <w:rPr>
                <w:b/>
              </w:rPr>
              <w:t xml:space="preserve"> </w:t>
            </w:r>
            <w:r>
              <w:t xml:space="preserve">to </w:t>
            </w:r>
            <w:r w:rsidR="006E4F2B">
              <w:t>update the labyrinth status after user command</w:t>
            </w:r>
          </w:p>
          <w:p w:rsidR="009B16D4" w:rsidRDefault="009B16D4" w:rsidP="005868B7">
            <w:pPr>
              <w:pStyle w:val="BulletLevel1"/>
            </w:pPr>
            <w:r>
              <w:t xml:space="preserve">Created private method </w:t>
            </w:r>
            <w:r w:rsidR="005868B7" w:rsidRPr="005868B7">
              <w:rPr>
                <w:b/>
              </w:rPr>
              <w:t>ExitGame</w:t>
            </w:r>
            <w:r w:rsidR="005868B7">
              <w:rPr>
                <w:b/>
              </w:rPr>
              <w:t xml:space="preserve"> </w:t>
            </w:r>
            <w:r w:rsidR="005868B7">
              <w:t>close the game</w:t>
            </w:r>
          </w:p>
          <w:p w:rsidR="00A30C60" w:rsidRDefault="009B16D4" w:rsidP="00F6160C">
            <w:pPr>
              <w:pStyle w:val="BulletLevel1"/>
            </w:pPr>
            <w:r>
              <w:t xml:space="preserve">Created private method </w:t>
            </w:r>
            <w:r w:rsidR="00805653" w:rsidRPr="00805653">
              <w:rPr>
                <w:b/>
              </w:rPr>
              <w:t>CompleteWonGame</w:t>
            </w:r>
            <w:r w:rsidR="00805653">
              <w:rPr>
                <w:b/>
              </w:rPr>
              <w:t xml:space="preserve"> </w:t>
            </w:r>
            <w:r w:rsidR="00805653">
              <w:t>to update the game status after escaping the labyrinth</w:t>
            </w:r>
          </w:p>
          <w:p w:rsidR="00A46870" w:rsidRDefault="00416102" w:rsidP="00416102">
            <w:pPr>
              <w:pStyle w:val="NumericLevel1"/>
            </w:pPr>
            <w:r>
              <w:t>Created new class</w:t>
            </w:r>
            <w:r w:rsidR="00A46870">
              <w:t xml:space="preserve"> </w:t>
            </w:r>
            <w:r w:rsidR="00A46870" w:rsidRPr="00A46870">
              <w:rPr>
                <w:b/>
              </w:rPr>
              <w:t>ScoreRecord</w:t>
            </w:r>
            <w:r>
              <w:rPr>
                <w:b/>
              </w:rPr>
              <w:t xml:space="preserve"> </w:t>
            </w:r>
            <w:r w:rsidRPr="00416102">
              <w:t xml:space="preserve">to </w:t>
            </w:r>
            <w:r>
              <w:t>encapsulate the score records structure</w:t>
            </w:r>
          </w:p>
          <w:p w:rsidR="00416102" w:rsidRDefault="00416102" w:rsidP="00416102">
            <w:pPr>
              <w:pStyle w:val="NumericLevel1"/>
            </w:pPr>
            <w:r>
              <w:t xml:space="preserve">Created new class </w:t>
            </w:r>
            <w:r w:rsidRPr="00416102">
              <w:rPr>
                <w:b/>
              </w:rPr>
              <w:t>Scoreboard</w:t>
            </w:r>
            <w:r>
              <w:t xml:space="preserve"> to encapsulate the list of scores</w:t>
            </w:r>
          </w:p>
          <w:p w:rsidR="00416102" w:rsidRDefault="00416102" w:rsidP="00416102">
            <w:pPr>
              <w:pStyle w:val="NumericLevel1"/>
            </w:pPr>
            <w:r>
              <w:t xml:space="preserve">Created new class </w:t>
            </w:r>
            <w:r w:rsidR="001C396C">
              <w:rPr>
                <w:b/>
              </w:rPr>
              <w:t>PlayerPosition</w:t>
            </w:r>
            <w:r>
              <w:t xml:space="preserve"> to encapsulate the </w:t>
            </w:r>
            <w:r w:rsidR="001C396C">
              <w:t>player’s position in the labyrinth</w:t>
            </w:r>
          </w:p>
          <w:p w:rsidR="00416102" w:rsidRDefault="00416102" w:rsidP="00CF698E">
            <w:pPr>
              <w:pStyle w:val="NumericLevel1"/>
            </w:pPr>
            <w:r>
              <w:t xml:space="preserve">Created new class </w:t>
            </w:r>
            <w:r w:rsidR="00CF698E">
              <w:rPr>
                <w:b/>
              </w:rPr>
              <w:t>GameResourceCollection</w:t>
            </w:r>
            <w:r>
              <w:t xml:space="preserve"> to encapsulate </w:t>
            </w:r>
            <w:r w:rsidR="00CF698E">
              <w:t>game resource management</w:t>
            </w:r>
          </w:p>
          <w:p w:rsidR="00F06D91" w:rsidRDefault="00F06D91" w:rsidP="00CF698E">
            <w:pPr>
              <w:pStyle w:val="NumericLevel1"/>
            </w:pPr>
            <w:r>
              <w:t xml:space="preserve">Created new class </w:t>
            </w:r>
            <w:r w:rsidRPr="00F06D91">
              <w:rPr>
                <w:b/>
              </w:rPr>
              <w:t>GameUtilities</w:t>
            </w:r>
            <w:r>
              <w:t xml:space="preserve"> to reduce the classes coupling</w:t>
            </w:r>
          </w:p>
          <w:p w:rsidR="00F06D91" w:rsidRDefault="00F06D91" w:rsidP="00F06D91">
            <w:pPr>
              <w:pStyle w:val="BulletLevel1"/>
            </w:pPr>
            <w:r>
              <w:t xml:space="preserve">Created </w:t>
            </w:r>
            <w:r w:rsidR="006C4E17">
              <w:t xml:space="preserve">static </w:t>
            </w:r>
            <w:r>
              <w:t xml:space="preserve">method </w:t>
            </w:r>
            <w:r w:rsidRPr="00F06D91">
              <w:rPr>
                <w:b/>
              </w:rPr>
              <w:t>IsLabyrinthSolvable</w:t>
            </w:r>
            <w:r>
              <w:t xml:space="preserve"> to verify that the labyrinth has at least one solution</w:t>
            </w:r>
          </w:p>
          <w:p w:rsidR="00F06D91" w:rsidRDefault="00F06D91" w:rsidP="006C4E17">
            <w:pPr>
              <w:pStyle w:val="BulletLevel1"/>
            </w:pPr>
            <w:r>
              <w:t xml:space="preserve">Created </w:t>
            </w:r>
            <w:r w:rsidR="006C4E17">
              <w:t xml:space="preserve">static </w:t>
            </w:r>
            <w:r>
              <w:t xml:space="preserve">method </w:t>
            </w:r>
            <w:r w:rsidR="006C4E17" w:rsidRPr="006C4E17">
              <w:rPr>
                <w:b/>
              </w:rPr>
              <w:t xml:space="preserve">IsPlayerPositionInLabyrinthRange </w:t>
            </w:r>
            <w:r>
              <w:t xml:space="preserve">to </w:t>
            </w:r>
            <w:r w:rsidR="008017BF">
              <w:t>check if t</w:t>
            </w:r>
            <w:r w:rsidR="00DB6219">
              <w:t>he player’s positionis within the labyrinth borders</w:t>
            </w:r>
          </w:p>
          <w:p w:rsidR="003132F7" w:rsidRDefault="003132F7" w:rsidP="000B656A">
            <w:pPr>
              <w:pStyle w:val="BulletLevel1"/>
            </w:pPr>
            <w:r>
              <w:t xml:space="preserve">Created static method </w:t>
            </w:r>
            <w:r w:rsidR="000B656A" w:rsidRPr="000B656A">
              <w:rPr>
                <w:b/>
              </w:rPr>
              <w:t>IsPlayerPositionAtLabyrintBorder</w:t>
            </w:r>
            <w:r w:rsidR="000B656A">
              <w:rPr>
                <w:b/>
              </w:rPr>
              <w:t xml:space="preserve"> </w:t>
            </w:r>
            <w:r>
              <w:t>to check if the player’s position</w:t>
            </w:r>
            <w:r w:rsidR="00487729">
              <w:t xml:space="preserve"> </w:t>
            </w:r>
            <w:r>
              <w:t xml:space="preserve">is </w:t>
            </w:r>
            <w:r w:rsidR="00BB10C1">
              <w:t>at</w:t>
            </w:r>
            <w:r>
              <w:t xml:space="preserve"> the labyrinth borders</w:t>
            </w:r>
          </w:p>
          <w:p w:rsidR="001B4DDE" w:rsidRDefault="001B4DDE" w:rsidP="000B656A">
            <w:pPr>
              <w:pStyle w:val="BulletLevel1"/>
            </w:pPr>
            <w:r>
              <w:t xml:space="preserve">Created static method </w:t>
            </w:r>
            <w:r w:rsidRPr="001B4DDE">
              <w:rPr>
                <w:b/>
              </w:rPr>
              <w:t xml:space="preserve">CheckLabyrinthMapValidity </w:t>
            </w:r>
            <w:r>
              <w:t>to control the input parameters in the utility method</w:t>
            </w:r>
          </w:p>
          <w:p w:rsidR="00F06D91" w:rsidRDefault="00F06D91" w:rsidP="001B4DDE">
            <w:pPr>
              <w:pStyle w:val="BulletLevel1"/>
            </w:pPr>
            <w:r>
              <w:lastRenderedPageBreak/>
              <w:t xml:space="preserve">Created </w:t>
            </w:r>
            <w:r w:rsidR="00306E91">
              <w:t xml:space="preserve">static </w:t>
            </w:r>
            <w:r>
              <w:t xml:space="preserve">method </w:t>
            </w:r>
            <w:r w:rsidR="001B4DDE" w:rsidRPr="001B4DDE">
              <w:rPr>
                <w:b/>
              </w:rPr>
              <w:t>CheckPlayerPositionValidityInLabyrinthMap</w:t>
            </w:r>
            <w:r w:rsidR="00131DEE">
              <w:t>to control the input parameters in the utility method</w:t>
            </w:r>
          </w:p>
          <w:p w:rsidR="00F06D91" w:rsidRDefault="002A2ED8" w:rsidP="002A2ED8">
            <w:pPr>
              <w:pStyle w:val="NumericLevel1"/>
            </w:pPr>
            <w:r>
              <w:t xml:space="preserve">Created exception class </w:t>
            </w:r>
            <w:r w:rsidRPr="002A2ED8">
              <w:rPr>
                <w:b/>
              </w:rPr>
              <w:t>InvalidResourceNameException</w:t>
            </w:r>
            <w:r>
              <w:t xml:space="preserve"> </w:t>
            </w:r>
          </w:p>
          <w:p w:rsidR="002A2ED8" w:rsidRPr="00E32A12" w:rsidRDefault="002A2ED8" w:rsidP="002A2ED8">
            <w:pPr>
              <w:pStyle w:val="NumericLevel1"/>
            </w:pPr>
            <w:r>
              <w:t xml:space="preserve">Created exception class </w:t>
            </w:r>
            <w:r w:rsidRPr="002A2ED8">
              <w:rPr>
                <w:b/>
              </w:rPr>
              <w:t>InvalidCommandException</w:t>
            </w:r>
          </w:p>
          <w:p w:rsidR="00E32A12" w:rsidRPr="00E32A12" w:rsidRDefault="00E32A12" w:rsidP="00A55A08">
            <w:pPr>
              <w:pStyle w:val="NumericLevel1"/>
            </w:pPr>
            <w:r w:rsidRPr="00E32A12">
              <w:t>Created test project to unit test the labyrinth game</w:t>
            </w:r>
            <w:r w:rsidR="00CD7105">
              <w:t xml:space="preserve"> covering mo</w:t>
            </w:r>
            <w:r w:rsidR="00A55A08">
              <w:t>r</w:t>
            </w:r>
            <w:r w:rsidR="00CD7105">
              <w:t>e than 95% of the code</w:t>
            </w: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A5C" w:rsidRDefault="00774A5C">
      <w:r>
        <w:separator/>
      </w:r>
    </w:p>
    <w:p w:rsidR="00774A5C" w:rsidRDefault="00774A5C"/>
  </w:endnote>
  <w:endnote w:type="continuationSeparator" w:id="0">
    <w:p w:rsidR="00774A5C" w:rsidRDefault="00774A5C">
      <w:r>
        <w:continuationSeparator/>
      </w:r>
    </w:p>
    <w:p w:rsidR="00774A5C" w:rsidRDefault="00774A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51C79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C51C79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  <w:p w:rsidR="00D34312" w:rsidRDefault="00D343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A5C" w:rsidRDefault="00774A5C">
      <w:r>
        <w:separator/>
      </w:r>
    </w:p>
    <w:p w:rsidR="00774A5C" w:rsidRDefault="00774A5C"/>
  </w:footnote>
  <w:footnote w:type="continuationSeparator" w:id="0">
    <w:p w:rsidR="00774A5C" w:rsidRDefault="00774A5C">
      <w:r>
        <w:continuationSeparator/>
      </w:r>
    </w:p>
    <w:p w:rsidR="00774A5C" w:rsidRDefault="00774A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1C252A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 wp14:anchorId="75C18044" wp14:editId="1B6294A9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  <w:p w:rsidR="00D34312" w:rsidRDefault="00D343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264E9C"/>
    <w:multiLevelType w:val="hybridMultilevel"/>
    <w:tmpl w:val="FEE8C060"/>
    <w:lvl w:ilvl="0" w:tplc="42C850CE">
      <w:start w:val="1"/>
      <w:numFmt w:val="decimal"/>
      <w:pStyle w:val="NumericLevel1"/>
      <w:lvlText w:val="%1."/>
      <w:lvlJc w:val="left"/>
      <w:pPr>
        <w:ind w:left="360" w:hanging="360"/>
      </w:pPr>
    </w:lvl>
    <w:lvl w:ilvl="1" w:tplc="A55AD6B6">
      <w:start w:val="1"/>
      <w:numFmt w:val="bullet"/>
      <w:pStyle w:val="BulletLevel1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C9A"/>
    <w:rsid w:val="00010AFD"/>
    <w:rsid w:val="00027702"/>
    <w:rsid w:val="00040680"/>
    <w:rsid w:val="00041FCA"/>
    <w:rsid w:val="00047D83"/>
    <w:rsid w:val="00056F5C"/>
    <w:rsid w:val="00063ABA"/>
    <w:rsid w:val="00067D21"/>
    <w:rsid w:val="00070A99"/>
    <w:rsid w:val="00081121"/>
    <w:rsid w:val="00084F57"/>
    <w:rsid w:val="00094456"/>
    <w:rsid w:val="00095878"/>
    <w:rsid w:val="000B656A"/>
    <w:rsid w:val="000D6489"/>
    <w:rsid w:val="000E002F"/>
    <w:rsid w:val="000E532F"/>
    <w:rsid w:val="000E6EA7"/>
    <w:rsid w:val="000F4FC3"/>
    <w:rsid w:val="00121178"/>
    <w:rsid w:val="00124EE7"/>
    <w:rsid w:val="00131DEE"/>
    <w:rsid w:val="00134C58"/>
    <w:rsid w:val="00144166"/>
    <w:rsid w:val="00144CF4"/>
    <w:rsid w:val="00145158"/>
    <w:rsid w:val="00152A8C"/>
    <w:rsid w:val="00160264"/>
    <w:rsid w:val="00164873"/>
    <w:rsid w:val="0017625F"/>
    <w:rsid w:val="00176281"/>
    <w:rsid w:val="001804F9"/>
    <w:rsid w:val="00186443"/>
    <w:rsid w:val="00193A26"/>
    <w:rsid w:val="00193E4B"/>
    <w:rsid w:val="00196928"/>
    <w:rsid w:val="001A14F0"/>
    <w:rsid w:val="001A34CF"/>
    <w:rsid w:val="001B31ED"/>
    <w:rsid w:val="001B4DDE"/>
    <w:rsid w:val="001C100F"/>
    <w:rsid w:val="001C252A"/>
    <w:rsid w:val="001C396C"/>
    <w:rsid w:val="001C47DB"/>
    <w:rsid w:val="001D1FAE"/>
    <w:rsid w:val="001D271E"/>
    <w:rsid w:val="001D28EE"/>
    <w:rsid w:val="001E177B"/>
    <w:rsid w:val="001E2DB9"/>
    <w:rsid w:val="001F161F"/>
    <w:rsid w:val="00213EAA"/>
    <w:rsid w:val="002145F8"/>
    <w:rsid w:val="00216861"/>
    <w:rsid w:val="00224592"/>
    <w:rsid w:val="00231A56"/>
    <w:rsid w:val="002326DA"/>
    <w:rsid w:val="00240175"/>
    <w:rsid w:val="002514A1"/>
    <w:rsid w:val="002526F6"/>
    <w:rsid w:val="00254BDD"/>
    <w:rsid w:val="0026353E"/>
    <w:rsid w:val="00271FE9"/>
    <w:rsid w:val="0027273B"/>
    <w:rsid w:val="00277208"/>
    <w:rsid w:val="00283E8C"/>
    <w:rsid w:val="00285BFA"/>
    <w:rsid w:val="0029133D"/>
    <w:rsid w:val="002A2ED8"/>
    <w:rsid w:val="002B31CD"/>
    <w:rsid w:val="002B3B34"/>
    <w:rsid w:val="002B6B03"/>
    <w:rsid w:val="002C2E9B"/>
    <w:rsid w:val="002C72A4"/>
    <w:rsid w:val="002E3B16"/>
    <w:rsid w:val="002E3B3A"/>
    <w:rsid w:val="002E5A7C"/>
    <w:rsid w:val="002E74E7"/>
    <w:rsid w:val="002E7E21"/>
    <w:rsid w:val="002F57F5"/>
    <w:rsid w:val="002F5A3D"/>
    <w:rsid w:val="002F6CE6"/>
    <w:rsid w:val="003022ED"/>
    <w:rsid w:val="0030273E"/>
    <w:rsid w:val="00304681"/>
    <w:rsid w:val="00304B25"/>
    <w:rsid w:val="00306E91"/>
    <w:rsid w:val="00310F29"/>
    <w:rsid w:val="003132F7"/>
    <w:rsid w:val="00320FE2"/>
    <w:rsid w:val="00322BDD"/>
    <w:rsid w:val="00325E8B"/>
    <w:rsid w:val="003261D2"/>
    <w:rsid w:val="00334B99"/>
    <w:rsid w:val="003419D7"/>
    <w:rsid w:val="00342FFA"/>
    <w:rsid w:val="003440C9"/>
    <w:rsid w:val="00346BC7"/>
    <w:rsid w:val="00346C8B"/>
    <w:rsid w:val="00361794"/>
    <w:rsid w:val="00367CCE"/>
    <w:rsid w:val="0038113E"/>
    <w:rsid w:val="00382BFE"/>
    <w:rsid w:val="00387F13"/>
    <w:rsid w:val="003A0445"/>
    <w:rsid w:val="003A1CA2"/>
    <w:rsid w:val="003A4CA4"/>
    <w:rsid w:val="003B271A"/>
    <w:rsid w:val="003B4F71"/>
    <w:rsid w:val="003B7511"/>
    <w:rsid w:val="003C5D6D"/>
    <w:rsid w:val="003D234E"/>
    <w:rsid w:val="003E0CC2"/>
    <w:rsid w:val="003F296D"/>
    <w:rsid w:val="003F39AF"/>
    <w:rsid w:val="003F3A33"/>
    <w:rsid w:val="003F7E77"/>
    <w:rsid w:val="00400ECC"/>
    <w:rsid w:val="00402288"/>
    <w:rsid w:val="00404649"/>
    <w:rsid w:val="00405C3C"/>
    <w:rsid w:val="0040737A"/>
    <w:rsid w:val="00412BF4"/>
    <w:rsid w:val="00414430"/>
    <w:rsid w:val="00416102"/>
    <w:rsid w:val="0043497E"/>
    <w:rsid w:val="004452F2"/>
    <w:rsid w:val="004461EF"/>
    <w:rsid w:val="00450858"/>
    <w:rsid w:val="00460E19"/>
    <w:rsid w:val="0046113A"/>
    <w:rsid w:val="00467E8E"/>
    <w:rsid w:val="00482C70"/>
    <w:rsid w:val="0048382D"/>
    <w:rsid w:val="00486043"/>
    <w:rsid w:val="00487729"/>
    <w:rsid w:val="004C003D"/>
    <w:rsid w:val="004D0809"/>
    <w:rsid w:val="004D1EF2"/>
    <w:rsid w:val="004D2653"/>
    <w:rsid w:val="004D49ED"/>
    <w:rsid w:val="004E536B"/>
    <w:rsid w:val="004E56B9"/>
    <w:rsid w:val="004F3381"/>
    <w:rsid w:val="004F44C5"/>
    <w:rsid w:val="00502A78"/>
    <w:rsid w:val="005214D4"/>
    <w:rsid w:val="00525E97"/>
    <w:rsid w:val="00535645"/>
    <w:rsid w:val="0053698C"/>
    <w:rsid w:val="005475C8"/>
    <w:rsid w:val="0055410C"/>
    <w:rsid w:val="005668A0"/>
    <w:rsid w:val="00566D8D"/>
    <w:rsid w:val="0057344F"/>
    <w:rsid w:val="0058456D"/>
    <w:rsid w:val="005868B7"/>
    <w:rsid w:val="00590059"/>
    <w:rsid w:val="005A00C0"/>
    <w:rsid w:val="005A4D53"/>
    <w:rsid w:val="005B5DB5"/>
    <w:rsid w:val="005C60B1"/>
    <w:rsid w:val="005C6333"/>
    <w:rsid w:val="005D0B87"/>
    <w:rsid w:val="005D376F"/>
    <w:rsid w:val="005D4A8D"/>
    <w:rsid w:val="005E5D33"/>
    <w:rsid w:val="005F0FF6"/>
    <w:rsid w:val="005F1C7A"/>
    <w:rsid w:val="005F2511"/>
    <w:rsid w:val="005F37D2"/>
    <w:rsid w:val="005F3C23"/>
    <w:rsid w:val="005F5F4A"/>
    <w:rsid w:val="00606F4B"/>
    <w:rsid w:val="00607018"/>
    <w:rsid w:val="00611545"/>
    <w:rsid w:val="00614923"/>
    <w:rsid w:val="0061498B"/>
    <w:rsid w:val="006214BA"/>
    <w:rsid w:val="00642561"/>
    <w:rsid w:val="00646BD4"/>
    <w:rsid w:val="00647AF5"/>
    <w:rsid w:val="00657389"/>
    <w:rsid w:val="00660E87"/>
    <w:rsid w:val="006613ED"/>
    <w:rsid w:val="00661844"/>
    <w:rsid w:val="00675F64"/>
    <w:rsid w:val="00681EE5"/>
    <w:rsid w:val="00683C17"/>
    <w:rsid w:val="00684DC7"/>
    <w:rsid w:val="00685115"/>
    <w:rsid w:val="00686490"/>
    <w:rsid w:val="0069637D"/>
    <w:rsid w:val="006A0499"/>
    <w:rsid w:val="006B01AC"/>
    <w:rsid w:val="006C20E4"/>
    <w:rsid w:val="006C2306"/>
    <w:rsid w:val="006C4E17"/>
    <w:rsid w:val="006D5214"/>
    <w:rsid w:val="006E0D2A"/>
    <w:rsid w:val="006E1A05"/>
    <w:rsid w:val="006E43BF"/>
    <w:rsid w:val="006E4F2B"/>
    <w:rsid w:val="006F52DC"/>
    <w:rsid w:val="00704DC0"/>
    <w:rsid w:val="00704DD8"/>
    <w:rsid w:val="007079C8"/>
    <w:rsid w:val="0071580A"/>
    <w:rsid w:val="007200AD"/>
    <w:rsid w:val="00730735"/>
    <w:rsid w:val="007524A0"/>
    <w:rsid w:val="0075413B"/>
    <w:rsid w:val="00755A40"/>
    <w:rsid w:val="00764E7B"/>
    <w:rsid w:val="00767B4E"/>
    <w:rsid w:val="00774A5C"/>
    <w:rsid w:val="00775C6A"/>
    <w:rsid w:val="00784073"/>
    <w:rsid w:val="00785CE1"/>
    <w:rsid w:val="00790B8C"/>
    <w:rsid w:val="00790FB6"/>
    <w:rsid w:val="00795801"/>
    <w:rsid w:val="00797470"/>
    <w:rsid w:val="007A029A"/>
    <w:rsid w:val="007A49F5"/>
    <w:rsid w:val="007B2F61"/>
    <w:rsid w:val="007B413A"/>
    <w:rsid w:val="007C0EFC"/>
    <w:rsid w:val="007C4F57"/>
    <w:rsid w:val="007C7F49"/>
    <w:rsid w:val="007D7773"/>
    <w:rsid w:val="007F2571"/>
    <w:rsid w:val="007F5F76"/>
    <w:rsid w:val="007F6CE5"/>
    <w:rsid w:val="008017BF"/>
    <w:rsid w:val="00802BB8"/>
    <w:rsid w:val="00802CD5"/>
    <w:rsid w:val="008048DA"/>
    <w:rsid w:val="00805653"/>
    <w:rsid w:val="0081471A"/>
    <w:rsid w:val="00816A05"/>
    <w:rsid w:val="00822AC8"/>
    <w:rsid w:val="00835605"/>
    <w:rsid w:val="00841392"/>
    <w:rsid w:val="00847096"/>
    <w:rsid w:val="00847872"/>
    <w:rsid w:val="008533B1"/>
    <w:rsid w:val="00862E38"/>
    <w:rsid w:val="0087049B"/>
    <w:rsid w:val="00885F88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5D4D"/>
    <w:rsid w:val="008E614A"/>
    <w:rsid w:val="008F45D9"/>
    <w:rsid w:val="008F4BF1"/>
    <w:rsid w:val="008F5C82"/>
    <w:rsid w:val="009057C8"/>
    <w:rsid w:val="00910230"/>
    <w:rsid w:val="009128CD"/>
    <w:rsid w:val="0091517D"/>
    <w:rsid w:val="00920CEF"/>
    <w:rsid w:val="0092595E"/>
    <w:rsid w:val="009339A3"/>
    <w:rsid w:val="009370B8"/>
    <w:rsid w:val="009451E4"/>
    <w:rsid w:val="009453C8"/>
    <w:rsid w:val="00947107"/>
    <w:rsid w:val="00954274"/>
    <w:rsid w:val="00972F5D"/>
    <w:rsid w:val="0098628B"/>
    <w:rsid w:val="00987FBD"/>
    <w:rsid w:val="009A4428"/>
    <w:rsid w:val="009A534F"/>
    <w:rsid w:val="009A568E"/>
    <w:rsid w:val="009B0885"/>
    <w:rsid w:val="009B16D4"/>
    <w:rsid w:val="009B2C78"/>
    <w:rsid w:val="009B3DCE"/>
    <w:rsid w:val="009B5035"/>
    <w:rsid w:val="009F3E7E"/>
    <w:rsid w:val="009F6535"/>
    <w:rsid w:val="009F7868"/>
    <w:rsid w:val="00A00B05"/>
    <w:rsid w:val="00A07845"/>
    <w:rsid w:val="00A07B28"/>
    <w:rsid w:val="00A21EA9"/>
    <w:rsid w:val="00A242BA"/>
    <w:rsid w:val="00A30C60"/>
    <w:rsid w:val="00A42778"/>
    <w:rsid w:val="00A45AA5"/>
    <w:rsid w:val="00A45C35"/>
    <w:rsid w:val="00A46870"/>
    <w:rsid w:val="00A52BBE"/>
    <w:rsid w:val="00A55A08"/>
    <w:rsid w:val="00A627F9"/>
    <w:rsid w:val="00A65105"/>
    <w:rsid w:val="00A71942"/>
    <w:rsid w:val="00A755E6"/>
    <w:rsid w:val="00A768FE"/>
    <w:rsid w:val="00A800E7"/>
    <w:rsid w:val="00A81205"/>
    <w:rsid w:val="00A961FC"/>
    <w:rsid w:val="00A9626F"/>
    <w:rsid w:val="00A96CAC"/>
    <w:rsid w:val="00A97129"/>
    <w:rsid w:val="00AA3772"/>
    <w:rsid w:val="00AB70E4"/>
    <w:rsid w:val="00AC3370"/>
    <w:rsid w:val="00AC7895"/>
    <w:rsid w:val="00AD559B"/>
    <w:rsid w:val="00AE4747"/>
    <w:rsid w:val="00AE685A"/>
    <w:rsid w:val="00AF5A98"/>
    <w:rsid w:val="00B13659"/>
    <w:rsid w:val="00B13885"/>
    <w:rsid w:val="00B21BD9"/>
    <w:rsid w:val="00B222C7"/>
    <w:rsid w:val="00B2448C"/>
    <w:rsid w:val="00B3268C"/>
    <w:rsid w:val="00B409DD"/>
    <w:rsid w:val="00B43547"/>
    <w:rsid w:val="00B537D0"/>
    <w:rsid w:val="00B5414F"/>
    <w:rsid w:val="00B55069"/>
    <w:rsid w:val="00B62525"/>
    <w:rsid w:val="00B71460"/>
    <w:rsid w:val="00B71FDE"/>
    <w:rsid w:val="00B84FFA"/>
    <w:rsid w:val="00B90AA9"/>
    <w:rsid w:val="00BA1AF8"/>
    <w:rsid w:val="00BA2050"/>
    <w:rsid w:val="00BB10C1"/>
    <w:rsid w:val="00BB222F"/>
    <w:rsid w:val="00BB3264"/>
    <w:rsid w:val="00BC2EBE"/>
    <w:rsid w:val="00BC3DD1"/>
    <w:rsid w:val="00BC3F78"/>
    <w:rsid w:val="00BD000E"/>
    <w:rsid w:val="00BE29CC"/>
    <w:rsid w:val="00BE4217"/>
    <w:rsid w:val="00BF7246"/>
    <w:rsid w:val="00BF7748"/>
    <w:rsid w:val="00C03AED"/>
    <w:rsid w:val="00C106CA"/>
    <w:rsid w:val="00C21A7F"/>
    <w:rsid w:val="00C2787B"/>
    <w:rsid w:val="00C3422D"/>
    <w:rsid w:val="00C3706E"/>
    <w:rsid w:val="00C40D1E"/>
    <w:rsid w:val="00C420D7"/>
    <w:rsid w:val="00C466B7"/>
    <w:rsid w:val="00C50429"/>
    <w:rsid w:val="00C51C79"/>
    <w:rsid w:val="00C552B1"/>
    <w:rsid w:val="00C562ED"/>
    <w:rsid w:val="00C80649"/>
    <w:rsid w:val="00C92E07"/>
    <w:rsid w:val="00CA1113"/>
    <w:rsid w:val="00CB16E8"/>
    <w:rsid w:val="00CB4415"/>
    <w:rsid w:val="00CB5EDF"/>
    <w:rsid w:val="00CB6447"/>
    <w:rsid w:val="00CD2240"/>
    <w:rsid w:val="00CD7105"/>
    <w:rsid w:val="00CE0650"/>
    <w:rsid w:val="00CE78BA"/>
    <w:rsid w:val="00CF10B4"/>
    <w:rsid w:val="00CF3684"/>
    <w:rsid w:val="00CF4B46"/>
    <w:rsid w:val="00CF698E"/>
    <w:rsid w:val="00D03530"/>
    <w:rsid w:val="00D070AD"/>
    <w:rsid w:val="00D1022D"/>
    <w:rsid w:val="00D21D05"/>
    <w:rsid w:val="00D249F3"/>
    <w:rsid w:val="00D25231"/>
    <w:rsid w:val="00D34312"/>
    <w:rsid w:val="00D40DAD"/>
    <w:rsid w:val="00D43131"/>
    <w:rsid w:val="00D56C74"/>
    <w:rsid w:val="00D728D1"/>
    <w:rsid w:val="00D802D7"/>
    <w:rsid w:val="00D8179D"/>
    <w:rsid w:val="00D81C24"/>
    <w:rsid w:val="00D822F7"/>
    <w:rsid w:val="00D833A1"/>
    <w:rsid w:val="00D840B7"/>
    <w:rsid w:val="00D86395"/>
    <w:rsid w:val="00D92E3B"/>
    <w:rsid w:val="00DB209F"/>
    <w:rsid w:val="00DB3045"/>
    <w:rsid w:val="00DB6219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3208"/>
    <w:rsid w:val="00E26C81"/>
    <w:rsid w:val="00E30C13"/>
    <w:rsid w:val="00E32A12"/>
    <w:rsid w:val="00E32DC3"/>
    <w:rsid w:val="00E335F8"/>
    <w:rsid w:val="00E41F3E"/>
    <w:rsid w:val="00E44FF3"/>
    <w:rsid w:val="00E623A6"/>
    <w:rsid w:val="00E66369"/>
    <w:rsid w:val="00E66B7F"/>
    <w:rsid w:val="00E80A7D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F2456"/>
    <w:rsid w:val="00EF42DB"/>
    <w:rsid w:val="00F009BE"/>
    <w:rsid w:val="00F0297F"/>
    <w:rsid w:val="00F0544F"/>
    <w:rsid w:val="00F06D91"/>
    <w:rsid w:val="00F155FD"/>
    <w:rsid w:val="00F20488"/>
    <w:rsid w:val="00F20E29"/>
    <w:rsid w:val="00F22662"/>
    <w:rsid w:val="00F254F4"/>
    <w:rsid w:val="00F30287"/>
    <w:rsid w:val="00F325A4"/>
    <w:rsid w:val="00F325B9"/>
    <w:rsid w:val="00F33549"/>
    <w:rsid w:val="00F37443"/>
    <w:rsid w:val="00F42A45"/>
    <w:rsid w:val="00F44305"/>
    <w:rsid w:val="00F447EB"/>
    <w:rsid w:val="00F524A8"/>
    <w:rsid w:val="00F5417A"/>
    <w:rsid w:val="00F6160C"/>
    <w:rsid w:val="00F61B1A"/>
    <w:rsid w:val="00F642FA"/>
    <w:rsid w:val="00F741AA"/>
    <w:rsid w:val="00F876A8"/>
    <w:rsid w:val="00F95090"/>
    <w:rsid w:val="00FA0138"/>
    <w:rsid w:val="00FA02F3"/>
    <w:rsid w:val="00FA3688"/>
    <w:rsid w:val="00FA727A"/>
    <w:rsid w:val="00FB52BF"/>
    <w:rsid w:val="00FC07BC"/>
    <w:rsid w:val="00FC2B40"/>
    <w:rsid w:val="00FC3B3F"/>
    <w:rsid w:val="00FC568C"/>
    <w:rsid w:val="00FC7C1D"/>
    <w:rsid w:val="00FD72EC"/>
    <w:rsid w:val="00FE54D4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customStyle="1" w:styleId="NumericLevel1">
    <w:name w:val="Numeric Level 1"/>
    <w:basedOn w:val="Normal"/>
    <w:qFormat/>
    <w:rsid w:val="00A800E7"/>
    <w:pPr>
      <w:numPr>
        <w:numId w:val="10"/>
      </w:numPr>
      <w:spacing w:before="0"/>
      <w:ind w:left="357" w:hanging="357"/>
    </w:pPr>
  </w:style>
  <w:style w:type="paragraph" w:customStyle="1" w:styleId="BulletLevel1">
    <w:name w:val="Bullet Level 1"/>
    <w:basedOn w:val="Normal"/>
    <w:qFormat/>
    <w:rsid w:val="00A800E7"/>
    <w:pPr>
      <w:numPr>
        <w:ilvl w:val="1"/>
        <w:numId w:val="10"/>
      </w:numPr>
      <w:ind w:left="568" w:hanging="28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customStyle="1" w:styleId="NumericLevel1">
    <w:name w:val="Numeric Level 1"/>
    <w:basedOn w:val="Normal"/>
    <w:qFormat/>
    <w:rsid w:val="00A800E7"/>
    <w:pPr>
      <w:numPr>
        <w:numId w:val="10"/>
      </w:numPr>
      <w:spacing w:before="0"/>
      <w:ind w:left="357" w:hanging="357"/>
    </w:pPr>
  </w:style>
  <w:style w:type="paragraph" w:customStyle="1" w:styleId="BulletLevel1">
    <w:name w:val="Bullet Level 1"/>
    <w:basedOn w:val="Normal"/>
    <w:qFormat/>
    <w:rsid w:val="00A800E7"/>
    <w:pPr>
      <w:numPr>
        <w:ilvl w:val="1"/>
        <w:numId w:val="10"/>
      </w:numPr>
      <w:ind w:left="568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357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High-Quality Programming Code</vt:lpstr>
    </vt:vector>
  </TitlesOfParts>
  <Company/>
  <LinksUpToDate>false</LinksUpToDate>
  <CharactersWithSpaces>5271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Programming Code</dc:title>
  <dc:subject>Final Project</dc:subject>
  <dc:creator>Svetlin Nakov</dc:creator>
  <cp:lastModifiedBy>Svetlio</cp:lastModifiedBy>
  <cp:revision>139</cp:revision>
  <dcterms:created xsi:type="dcterms:W3CDTF">2012-06-25T17:32:00Z</dcterms:created>
  <dcterms:modified xsi:type="dcterms:W3CDTF">2012-07-08T15:31:00Z</dcterms:modified>
</cp:coreProperties>
</file>